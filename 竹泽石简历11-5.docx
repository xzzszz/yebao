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4" w:type="pct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合用于所有内容的布局表格"/>
      </w:tblPr>
      <w:tblGrid>
        <w:gridCol w:w="2930"/>
        <w:gridCol w:w="699"/>
        <w:gridCol w:w="5981"/>
      </w:tblGrid>
      <w:tr w:rsidR="00B93310" w:rsidRPr="002A5336" w14:paraId="730AFBB0" w14:textId="77777777" w:rsidTr="00D32948">
        <w:tc>
          <w:tcPr>
            <w:tcW w:w="2930" w:type="dxa"/>
          </w:tcPr>
          <w:sdt>
            <w:sdtPr>
              <w:rPr>
                <w:rFonts w:ascii="Microsoft YaHei UI" w:eastAsia="Microsoft YaHei UI" w:hAnsi="Microsoft YaHei UI"/>
              </w:rPr>
              <w:alias w:val="你的姓名："/>
              <w:tag w:val="你的姓名："/>
              <w:id w:val="-1220516334"/>
              <w:placeholder>
                <w:docPart w:val="233065CAB6982F46AFD7CBC182AC577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1DA1A0C3" w14:textId="77777777" w:rsidR="00B93310" w:rsidRPr="002A5336" w:rsidRDefault="00A46D86" w:rsidP="003856C9">
                <w:pPr>
                  <w:pStyle w:val="1"/>
                  <w:rPr>
                    <w:rFonts w:ascii="Microsoft YaHei UI" w:eastAsia="Microsoft YaHei UI" w:hAnsi="Microsoft YaHei UI"/>
                  </w:rPr>
                </w:pPr>
                <w:r>
                  <w:rPr>
                    <w:rFonts w:ascii="Microsoft YaHei UI" w:eastAsia="Microsoft YaHei UI" w:hAnsi="Microsoft YaHei UI" w:hint="eastAsia"/>
                  </w:rPr>
                  <w:t>竹泽石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2930"/>
            </w:tblGrid>
            <w:tr w:rsidR="00441EB9" w:rsidRPr="002A5336" w14:paraId="2DC63E8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CA1299C" w14:textId="77777777"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F0D4E8A" wp14:editId="3C8AF5BA">
                            <wp:extent cx="329184" cy="329184"/>
                            <wp:effectExtent l="0" t="0" r="13970" b="13970"/>
                            <wp:docPr id="49" name="组 43" descr="电子邮件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任意多边形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任意多边形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9C02B0A" id="组 43" o:spid="_x0000_s1026" alt="电子邮件图标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">
                            <v:shape id="任意多边形 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任意多边形 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14:paraId="7343407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959C0B9" w14:textId="77777777" w:rsidR="00441EB9" w:rsidRPr="002A5336" w:rsidRDefault="00A46D86" w:rsidP="00A46D86">
                  <w:pPr>
                    <w:pStyle w:val="3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1183884315@qq.com</w:t>
                  </w:r>
                </w:p>
              </w:tc>
            </w:tr>
            <w:tr w:rsidR="00441EB9" w:rsidRPr="002A5336" w14:paraId="67BE088F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60CE51A" w14:textId="77777777"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A01A222" wp14:editId="6BB5C9B7">
                            <wp:extent cx="329184" cy="329184"/>
                            <wp:effectExtent l="0" t="0" r="13970" b="13970"/>
                            <wp:docPr id="80" name="组 37" descr="电话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任意多边形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任意多边形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8A69473" id="组 37" o:spid="_x0000_s1026" alt="电话图标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">
                            <v:shape id="任意多边形 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14:paraId="48F3FFA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05B485E" w14:textId="77777777" w:rsidR="00441EB9" w:rsidRPr="002A5336" w:rsidRDefault="00A46D86" w:rsidP="00A46D86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13216168782</w:t>
                  </w:r>
                </w:p>
              </w:tc>
            </w:tr>
            <w:tr w:rsidR="00441EB9" w:rsidRPr="002A5336" w14:paraId="2A8FCB7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3A2E09D" w14:textId="77777777"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80869BE" wp14:editId="35CD6608">
                            <wp:extent cx="329184" cy="329184"/>
                            <wp:effectExtent l="0" t="0" r="13970" b="13970"/>
                            <wp:docPr id="77" name="组 31" descr="LinkedIn 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任意多边形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任意多边形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3B9FED9" id="组 31" o:spid="_x0000_s1026" alt="LinkedIn 图标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">
                            <v:shape id="任意多边形 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14:paraId="6600AF55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97C70CF" w14:textId="77777777" w:rsidR="00441EB9" w:rsidRPr="002A5336" w:rsidRDefault="002E2962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LinkedIn URL："/>
                      <w:tag w:val="LinkedIn URL："/>
                      <w:id w:val="-1457020033"/>
                      <w:placeholder>
                        <w:docPart w:val="83500EB5A1C0684B82DBA7A8E812DC0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LinkedIn URL</w:t>
                      </w:r>
                    </w:sdtContent>
                  </w:sdt>
                </w:p>
              </w:tc>
            </w:tr>
            <w:tr w:rsidR="00441EB9" w:rsidRPr="002A5336" w14:paraId="68E18499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43532C91" w14:textId="77777777" w:rsidR="00441EB9" w:rsidRPr="002A5336" w:rsidRDefault="00441EB9" w:rsidP="0023665B">
                  <w:pPr>
                    <w:pStyle w:val="3"/>
                    <w:jc w:val="both"/>
                    <w:rPr>
                      <w:rFonts w:ascii="Microsoft YaHei UI" w:eastAsia="Microsoft YaHei UI" w:hAnsi="Microsoft YaHei UI" w:cstheme="minorBidi" w:hint="eastAsia"/>
                      <w:szCs w:val="18"/>
                    </w:rPr>
                  </w:pPr>
                </w:p>
              </w:tc>
            </w:tr>
            <w:tr w:rsidR="005A7E57" w:rsidRPr="002A5336" w14:paraId="163AA2CC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EA8DE30" w14:textId="77777777" w:rsidR="002C77B9" w:rsidRPr="002A5336" w:rsidRDefault="002E2962" w:rsidP="002C77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求职意向："/>
                      <w:tag w:val="求职意向："/>
                      <w:id w:val="319159961"/>
                      <w:placeholder>
                        <w:docPart w:val="63BEB7A1C89C2D4882361A5C6644CAE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求职意向</w:t>
                      </w:r>
                    </w:sdtContent>
                  </w:sdt>
                </w:p>
                <w:p w14:paraId="1F60B3E7" w14:textId="77777777" w:rsidR="005A7E57" w:rsidRPr="005C40DF" w:rsidRDefault="0023665B" w:rsidP="00616FF4">
                  <w:pPr>
                    <w:pStyle w:val="aa"/>
                    <w:rPr>
                      <w:rFonts w:ascii="Microsoft YaHei UI" w:eastAsia="Microsoft YaHei UI" w:hAnsi="Microsoft YaHei UI" w:hint="eastAsia"/>
                      <w:color w:val="2F5496" w:themeColor="accent5" w:themeShade="BF"/>
                    </w:rPr>
                  </w:pPr>
                  <w:r w:rsidRPr="005C40DF">
                    <w:rPr>
                      <w:rFonts w:ascii="Microsoft YaHei UI" w:eastAsia="Microsoft YaHei UI" w:hAnsi="Microsoft YaHei UI" w:hint="eastAsia"/>
                      <w:color w:val="2F5496" w:themeColor="accent5" w:themeShade="BF"/>
                    </w:rPr>
                    <w:t>数据分析，数据挖掘</w:t>
                  </w:r>
                </w:p>
                <w:p w14:paraId="5BE25DF0" w14:textId="77777777" w:rsidR="005A7E57" w:rsidRPr="002A5336" w:rsidRDefault="005A7E57" w:rsidP="0023665B">
                  <w:pPr>
                    <w:rPr>
                      <w:rFonts w:ascii="Microsoft YaHei UI" w:eastAsia="Microsoft YaHei UI" w:hAnsi="Microsoft YaHei UI" w:hint="eastAsia"/>
                    </w:rPr>
                  </w:pPr>
                </w:p>
              </w:tc>
            </w:tr>
            <w:tr w:rsidR="00463463" w:rsidRPr="002A5336" w14:paraId="4E074D96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2842115" w14:textId="77777777" w:rsidR="0023665B" w:rsidRPr="002A5336" w:rsidRDefault="0023665B" w:rsidP="0023665B">
                  <w:pPr>
                    <w:pStyle w:val="aa"/>
                    <w:jc w:val="left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分析工具：</w:t>
                  </w:r>
                  <w:r w:rsidRPr="005C40DF">
                    <w:rPr>
                      <w:rFonts w:ascii="Microsoft YaHei UI" w:eastAsia="Microsoft YaHei UI" w:hAnsi="Microsoft YaHei UI" w:hint="eastAsia"/>
                      <w:color w:val="2F5496" w:themeColor="accent5" w:themeShade="BF"/>
                    </w:rPr>
                    <w:t>Python、R、SQL</w:t>
                  </w:r>
                </w:p>
                <w:p w14:paraId="01F60C95" w14:textId="77777777" w:rsidR="00463463" w:rsidRPr="0023665B" w:rsidRDefault="0023665B" w:rsidP="0023665B">
                  <w:pPr>
                    <w:jc w:val="left"/>
                    <w:rPr>
                      <w:rFonts w:ascii="Microsoft YaHei UI" w:eastAsia="Microsoft YaHei UI" w:hAnsi="Microsoft YaHei UI" w:hint="eastAsia"/>
                      <w:color w:val="00B050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熟悉的机器学习算法：</w:t>
                  </w:r>
                  <w:r w:rsidRPr="005C40DF">
                    <w:rPr>
                      <w:rFonts w:ascii="Microsoft YaHei UI" w:eastAsia="Microsoft YaHei UI" w:hAnsi="Microsoft YaHei UI" w:hint="eastAsia"/>
                      <w:color w:val="2F5496" w:themeColor="accent5" w:themeShade="BF"/>
                    </w:rPr>
                    <w:t>K-means，K近邻，决策树，随机森林，</w:t>
                  </w:r>
                  <w:proofErr w:type="spellStart"/>
                  <w:r w:rsidRPr="005C40DF">
                    <w:rPr>
                      <w:rFonts w:ascii="Microsoft YaHei UI" w:eastAsia="Microsoft YaHei UI" w:hAnsi="Microsoft YaHei UI" w:hint="eastAsia"/>
                      <w:color w:val="2F5496" w:themeColor="accent5" w:themeShade="BF"/>
                    </w:rPr>
                    <w:t>adaboost</w:t>
                  </w:r>
                  <w:proofErr w:type="spellEnd"/>
                  <w:r w:rsidRPr="005C40DF">
                    <w:rPr>
                      <w:rFonts w:ascii="Microsoft YaHei UI" w:eastAsia="Microsoft YaHei UI" w:hAnsi="Microsoft YaHei UI" w:hint="eastAsia"/>
                      <w:color w:val="2F5496" w:themeColor="accent5" w:themeShade="BF"/>
                    </w:rPr>
                    <w:t>，GBDT，XGB</w:t>
                  </w:r>
                </w:p>
                <w:p w14:paraId="574D5D76" w14:textId="77777777" w:rsidR="0023665B" w:rsidRPr="002A5336" w:rsidRDefault="0023665B" w:rsidP="0023665B">
                  <w:pPr>
                    <w:rPr>
                      <w:rFonts w:ascii="Microsoft YaHei UI" w:eastAsia="Microsoft YaHei UI" w:hAnsi="Microsoft YaHei UI" w:hint="eastAsia"/>
                    </w:rPr>
                  </w:pPr>
                </w:p>
              </w:tc>
            </w:tr>
          </w:tbl>
          <w:p w14:paraId="09385C8C" w14:textId="77777777" w:rsidR="00B93310" w:rsidRPr="002A5336" w:rsidRDefault="00B93310" w:rsidP="003856C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699" w:type="dxa"/>
          </w:tcPr>
          <w:p w14:paraId="52430D4C" w14:textId="77777777" w:rsidR="00B93310" w:rsidRPr="002A5336" w:rsidRDefault="00B93310" w:rsidP="00463463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5981" w:type="dxa"/>
          </w:tcPr>
          <w:tbl>
            <w:tblPr>
              <w:tblW w:w="5000" w:type="pct"/>
              <w:tblLook w:val="04A0" w:firstRow="1" w:lastRow="0" w:firstColumn="1" w:lastColumn="0" w:noHBand="0" w:noVBand="1"/>
              <w:tblDescription w:val="布局表格右侧"/>
            </w:tblPr>
            <w:tblGrid>
              <w:gridCol w:w="5981"/>
            </w:tblGrid>
            <w:tr w:rsidR="008F6337" w:rsidRPr="002A5336" w14:paraId="271D6D20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117972D" w14:textId="285EF64E" w:rsidR="008F6337" w:rsidRPr="00B0389B" w:rsidRDefault="008D6479" w:rsidP="008F6337">
                  <w:pPr>
                    <w:pStyle w:val="2"/>
                    <w:rPr>
                      <w:rFonts w:ascii="SimSun" w:eastAsia="SimSun" w:hAnsi="SimSun"/>
                    </w:rPr>
                  </w:pPr>
                  <w:r w:rsidRPr="00B0389B">
                    <w:rPr>
                      <w:rFonts w:ascii="SimSun" w:eastAsia="SimSun" w:hAnsi="SimSun" w:hint="eastAsia"/>
                    </w:rPr>
                    <w:t>工作经历</w:t>
                  </w:r>
                </w:p>
                <w:p w14:paraId="610F71D6" w14:textId="77777777" w:rsidR="008F6337" w:rsidRPr="00B0389B" w:rsidRDefault="005C40DF" w:rsidP="002B3890">
                  <w:pPr>
                    <w:pStyle w:val="4"/>
                    <w:rPr>
                      <w:rFonts w:ascii="SimSun" w:eastAsia="SimSun" w:hAnsi="SimSun"/>
                    </w:rPr>
                  </w:pPr>
                  <w:r w:rsidRPr="00B0389B">
                    <w:rPr>
                      <w:rFonts w:ascii="SimSun" w:eastAsia="SimSun" w:hAnsi="SimSun" w:hint="eastAsia"/>
                    </w:rPr>
                    <w:t>杭州网营科技股份有限公司（电商）/</w:t>
                  </w:r>
                  <w:r w:rsidR="005257AB" w:rsidRPr="00B0389B">
                    <w:rPr>
                      <w:rFonts w:ascii="SimSun" w:eastAsia="SimSun" w:hAnsi="SimSun" w:hint="eastAsia"/>
                    </w:rPr>
                    <w:t>数据分析及挖掘</w:t>
                  </w:r>
                  <w:r w:rsidR="008D6479" w:rsidRPr="00B0389B">
                    <w:rPr>
                      <w:rFonts w:ascii="SimSun" w:eastAsia="SimSun" w:hAnsi="SimSun" w:hint="eastAsia"/>
                    </w:rPr>
                    <w:t>（实习）</w:t>
                  </w:r>
                </w:p>
                <w:p w14:paraId="288F0C70" w14:textId="77777777" w:rsidR="008F6337" w:rsidRPr="00B0389B" w:rsidRDefault="00C17713" w:rsidP="008F6337">
                  <w:pPr>
                    <w:pStyle w:val="5"/>
                    <w:rPr>
                      <w:rFonts w:ascii="SimSun" w:eastAsia="SimSun" w:hAnsi="SimSun"/>
                    </w:rPr>
                  </w:pPr>
                  <w:r w:rsidRPr="00B0389B">
                    <w:rPr>
                      <w:rFonts w:ascii="SimSun" w:eastAsia="SimSun" w:hAnsi="SimSun" w:hint="eastAsia"/>
                    </w:rPr>
                    <w:t>2018/3/12-2018/5/25</w:t>
                  </w:r>
                </w:p>
                <w:p w14:paraId="12DCFB88" w14:textId="77777777" w:rsidR="008F6337" w:rsidRPr="00B0389B" w:rsidRDefault="00466055" w:rsidP="00466055">
                  <w:pPr>
                    <w:jc w:val="left"/>
                    <w:rPr>
                      <w:rFonts w:ascii="SimSun" w:eastAsia="SimSun" w:hAnsi="SimSun" w:hint="eastAsia"/>
                    </w:rPr>
                  </w:pPr>
                  <w:r w:rsidRPr="00B0389B">
                    <w:rPr>
                      <w:rFonts w:ascii="SimSun" w:eastAsia="SimSun" w:hAnsi="SimSun" w:hint="eastAsia"/>
                      <w:b/>
                    </w:rPr>
                    <w:t>主要工作职责</w:t>
                  </w:r>
                  <w:r w:rsidRPr="00B0389B">
                    <w:rPr>
                      <w:rFonts w:ascii="SimSun" w:eastAsia="SimSun" w:hAnsi="SimSun" w:hint="eastAsia"/>
                    </w:rPr>
                    <w:t>：根据</w:t>
                  </w:r>
                  <w:r w:rsidRPr="00B0389B">
                    <w:rPr>
                      <w:rFonts w:ascii="SimSun" w:eastAsia="SimSun" w:hAnsi="SimSun" w:hint="eastAsia"/>
                    </w:rPr>
                    <w:t>运营</w:t>
                  </w:r>
                  <w:r w:rsidRPr="00B0389B">
                    <w:rPr>
                      <w:rFonts w:ascii="SimSun" w:eastAsia="SimSun" w:hAnsi="SimSun" w:hint="eastAsia"/>
                    </w:rPr>
                    <w:t>需求</w:t>
                  </w:r>
                  <w:r w:rsidRPr="00B0389B">
                    <w:rPr>
                      <w:rFonts w:ascii="SimSun" w:eastAsia="SimSun" w:hAnsi="SimSun" w:hint="eastAsia"/>
                    </w:rPr>
                    <w:t>提取</w:t>
                  </w:r>
                  <w:r w:rsidRPr="00B0389B">
                    <w:rPr>
                      <w:rFonts w:ascii="SimSun" w:eastAsia="SimSun" w:hAnsi="SimSun" w:hint="eastAsia"/>
                    </w:rPr>
                    <w:t>数据，整理数据并作相应的分析</w:t>
                  </w:r>
                  <w:r w:rsidRPr="00B0389B">
                    <w:rPr>
                      <w:rFonts w:ascii="SimSun" w:eastAsia="SimSun" w:hAnsi="SimSun" w:hint="eastAsia"/>
                    </w:rPr>
                    <w:t>，</w:t>
                  </w:r>
                  <w:r w:rsidRPr="00B0389B">
                    <w:rPr>
                      <w:rFonts w:ascii="SimSun" w:eastAsia="SimSun" w:hAnsi="SimSun" w:hint="eastAsia"/>
                    </w:rPr>
                    <w:t>参与精准投放模型的特征筛选及实现。</w:t>
                  </w:r>
                </w:p>
                <w:p w14:paraId="42AA57E3" w14:textId="77777777" w:rsidR="00466055" w:rsidRPr="00B0389B" w:rsidRDefault="00466055" w:rsidP="00466055">
                  <w:pPr>
                    <w:jc w:val="left"/>
                    <w:rPr>
                      <w:rFonts w:ascii="SimSun" w:eastAsia="SimSun" w:hAnsi="SimSun" w:hint="eastAsia"/>
                    </w:rPr>
                  </w:pPr>
                  <w:r w:rsidRPr="00B0389B">
                    <w:rPr>
                      <w:rFonts w:ascii="SimSun" w:eastAsia="SimSun" w:hAnsi="SimSun" w:hint="eastAsia"/>
                      <w:b/>
                    </w:rPr>
                    <w:t>参与项目（协助）</w:t>
                  </w:r>
                  <w:r w:rsidRPr="00B0389B">
                    <w:rPr>
                      <w:rFonts w:ascii="SimSun" w:eastAsia="SimSun" w:hAnsi="SimSun" w:hint="eastAsia"/>
                    </w:rPr>
                    <w:t>：德运奶粉天猫旗舰店的精准投放，模型的特征数量60-80个，算法选用GBDT。投资回报率提升5倍。</w:t>
                  </w:r>
                </w:p>
                <w:p w14:paraId="1BFA843F" w14:textId="77777777" w:rsidR="007B2F5C" w:rsidRPr="00B0389B" w:rsidRDefault="00C17713" w:rsidP="0043426C">
                  <w:pPr>
                    <w:pStyle w:val="4"/>
                    <w:rPr>
                      <w:rFonts w:ascii="SimSun" w:eastAsia="SimSun" w:hAnsi="SimSun"/>
                    </w:rPr>
                  </w:pPr>
                  <w:r w:rsidRPr="00B0389B">
                    <w:rPr>
                      <w:rFonts w:ascii="SimSun" w:eastAsia="SimSun" w:hAnsi="SimSun" w:hint="eastAsia"/>
                    </w:rPr>
                    <w:t>浙江邦盛科技有限公司（金融反欺诈）/</w:t>
                  </w:r>
                  <w:r w:rsidR="005257AB" w:rsidRPr="00B0389B">
                    <w:rPr>
                      <w:rFonts w:ascii="SimSun" w:eastAsia="SimSun" w:hAnsi="SimSun" w:hint="eastAsia"/>
                    </w:rPr>
                    <w:t>数据挖掘</w:t>
                  </w:r>
                  <w:r w:rsidRPr="00B0389B">
                    <w:rPr>
                      <w:rFonts w:ascii="SimSun" w:eastAsia="SimSun" w:hAnsi="SimSun" w:hint="eastAsia"/>
                    </w:rPr>
                    <w:t>工程师</w:t>
                  </w:r>
                  <w:r w:rsidR="008D6479" w:rsidRPr="00B0389B">
                    <w:rPr>
                      <w:rFonts w:ascii="SimSun" w:eastAsia="SimSun" w:hAnsi="SimSun" w:hint="eastAsia"/>
                    </w:rPr>
                    <w:t>（实习）</w:t>
                  </w:r>
                </w:p>
                <w:p w14:paraId="74B02420" w14:textId="77777777" w:rsidR="007B2F5C" w:rsidRPr="00B0389B" w:rsidRDefault="00C17713" w:rsidP="007B2F5C">
                  <w:pPr>
                    <w:pStyle w:val="5"/>
                    <w:rPr>
                      <w:rFonts w:ascii="SimSun" w:eastAsia="SimSun" w:hAnsi="SimSun"/>
                    </w:rPr>
                  </w:pPr>
                  <w:r w:rsidRPr="00B0389B">
                    <w:rPr>
                      <w:rFonts w:ascii="SimSun" w:eastAsia="SimSun" w:hAnsi="SimSun" w:hint="eastAsia"/>
                    </w:rPr>
                    <w:t>2018/6/19-2018/9/30</w:t>
                  </w:r>
                </w:p>
                <w:p w14:paraId="2466C528" w14:textId="77777777" w:rsidR="008F6337" w:rsidRPr="00B0389B" w:rsidRDefault="005257AB" w:rsidP="003356CD">
                  <w:pPr>
                    <w:jc w:val="left"/>
                    <w:rPr>
                      <w:rFonts w:ascii="SimSun" w:eastAsia="SimSun" w:hAnsi="SimSun" w:hint="eastAsia"/>
                    </w:rPr>
                  </w:pPr>
                  <w:r w:rsidRPr="00B0389B">
                    <w:rPr>
                      <w:rFonts w:ascii="SimSun" w:eastAsia="SimSun" w:hAnsi="SimSun" w:hint="eastAsia"/>
                      <w:b/>
                    </w:rPr>
                    <w:t>主要工作职责</w:t>
                  </w:r>
                  <w:r w:rsidRPr="00B0389B">
                    <w:rPr>
                      <w:rFonts w:ascii="SimSun" w:eastAsia="SimSun" w:hAnsi="SimSun" w:hint="eastAsia"/>
                    </w:rPr>
                    <w:t>：公司平台的反欺诈规则配置，</w:t>
                  </w:r>
                  <w:r w:rsidR="003356CD" w:rsidRPr="00B0389B">
                    <w:rPr>
                      <w:rFonts w:ascii="SimSun" w:eastAsia="SimSun" w:hAnsi="SimSun" w:hint="eastAsia"/>
                    </w:rPr>
                    <w:t>银行卡业务流程中可能存在风险的流程调研，参与</w:t>
                  </w:r>
                  <w:r w:rsidR="00D32948" w:rsidRPr="00B0389B">
                    <w:rPr>
                      <w:rFonts w:ascii="SimSun" w:eastAsia="SimSun" w:hAnsi="SimSun" w:hint="eastAsia"/>
                    </w:rPr>
                    <w:t>支付公司盗卡识别模型的建立。</w:t>
                  </w:r>
                </w:p>
                <w:p w14:paraId="15A647CE" w14:textId="77777777" w:rsidR="00D32948" w:rsidRPr="002A5336" w:rsidRDefault="00D32948" w:rsidP="003356CD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  <w:r w:rsidRPr="00B0389B">
                    <w:rPr>
                      <w:rFonts w:ascii="SimSun" w:eastAsia="SimSun" w:hAnsi="SimSun" w:hint="eastAsia"/>
                      <w:b/>
                    </w:rPr>
                    <w:t>参与项目（独立）</w:t>
                  </w:r>
                  <w:r w:rsidRPr="00B0389B">
                    <w:rPr>
                      <w:rFonts w:ascii="SimSun" w:eastAsia="SimSun" w:hAnsi="SimSun" w:hint="eastAsia"/>
                    </w:rPr>
                    <w:t>：易宝支付在华为商城的欺诈识别，模型特征数60个，实现算法随机森林，打扰率万分之三。</w:t>
                  </w:r>
                </w:p>
              </w:tc>
            </w:tr>
            <w:tr w:rsidR="008F6337" w:rsidRPr="002A5336" w14:paraId="0A37FB7D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EF01C73" w14:textId="77777777" w:rsidR="008F6337" w:rsidRPr="00B0389B" w:rsidRDefault="002E2962" w:rsidP="008F6337">
                  <w:pPr>
                    <w:pStyle w:val="2"/>
                    <w:rPr>
                      <w:rFonts w:ascii="SimSun" w:eastAsia="SimSun" w:hAnsi="SimSun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教育背景："/>
                      <w:tag w:val="教育背景："/>
                      <w:id w:val="1349516922"/>
                      <w:placeholder>
                        <w:docPart w:val="AB13121DA84E324CAAAC2A40EA3EB039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rFonts w:ascii="SimSun" w:eastAsia="SimSun" w:hAnsi="SimSun"/>
                      </w:rPr>
                    </w:sdtEndPr>
                    <w:sdtContent>
                      <w:r w:rsidR="003053D9" w:rsidRPr="00B0389B">
                        <w:rPr>
                          <w:rFonts w:ascii="SimSun" w:eastAsia="SimSun" w:hAnsi="SimSun"/>
                          <w:lang w:val="zh-CN" w:bidi="zh-CN"/>
                        </w:rPr>
                        <w:t>教育背景</w:t>
                      </w:r>
                    </w:sdtContent>
                  </w:sdt>
                </w:p>
                <w:p w14:paraId="4C80279E" w14:textId="77777777" w:rsidR="007B2F5C" w:rsidRPr="00B0389B" w:rsidRDefault="00D32948" w:rsidP="002B3890">
                  <w:pPr>
                    <w:pStyle w:val="4"/>
                    <w:rPr>
                      <w:rFonts w:ascii="SimSun" w:eastAsia="SimSun" w:hAnsi="SimSun"/>
                    </w:rPr>
                  </w:pPr>
                  <w:r w:rsidRPr="00B0389B">
                    <w:rPr>
                      <w:rFonts w:ascii="SimSun" w:eastAsia="SimSun" w:hAnsi="SimSun" w:hint="eastAsia"/>
                    </w:rPr>
                    <w:t>管理学学士/2016-6</w:t>
                  </w:r>
                </w:p>
                <w:p w14:paraId="6B7CA8F2" w14:textId="77777777" w:rsidR="007B2F5C" w:rsidRPr="00B0389B" w:rsidRDefault="00D32948" w:rsidP="007B2F5C">
                  <w:pPr>
                    <w:pStyle w:val="5"/>
                    <w:rPr>
                      <w:rFonts w:ascii="SimSun" w:eastAsia="SimSun" w:hAnsi="SimSun"/>
                    </w:rPr>
                  </w:pPr>
                  <w:r w:rsidRPr="00B0389B">
                    <w:rPr>
                      <w:rFonts w:ascii="SimSun" w:eastAsia="SimSun" w:hAnsi="SimSun" w:hint="eastAsia"/>
                    </w:rPr>
                    <w:t>浙江工商大学-市场营销专业</w:t>
                  </w:r>
                </w:p>
                <w:p w14:paraId="286A2FDF" w14:textId="77777777" w:rsidR="008F6337" w:rsidRPr="00B0389B" w:rsidRDefault="00D32948" w:rsidP="00D32948">
                  <w:pPr>
                    <w:jc w:val="left"/>
                    <w:rPr>
                      <w:rFonts w:ascii="SimSun" w:eastAsia="SimSun" w:hAnsi="SimSun" w:hint="eastAsia"/>
                    </w:rPr>
                  </w:pPr>
                  <w:r w:rsidRPr="00B0389B">
                    <w:rPr>
                      <w:rFonts w:ascii="SimSun" w:eastAsia="SimSun" w:hAnsi="SimSun"/>
                    </w:rPr>
                    <w:t>市场营销学、</w:t>
                  </w:r>
                  <w:r w:rsidRPr="00B0389B">
                    <w:rPr>
                      <w:rFonts w:ascii="SimSun" w:eastAsia="SimSun" w:hAnsi="SimSun" w:hint="eastAsia"/>
                    </w:rPr>
                    <w:t>零售学、网络营销、营销工程、概率论与数理统计、</w:t>
                  </w:r>
                  <w:r w:rsidRPr="00B0389B">
                    <w:rPr>
                      <w:rFonts w:ascii="SimSun" w:eastAsia="SimSun" w:hAnsi="SimSun"/>
                    </w:rPr>
                    <w:t>管理学、消费者行为学、市场调研与预测、现代广告学理论</w:t>
                  </w:r>
                </w:p>
                <w:p w14:paraId="0CBB3D7B" w14:textId="77777777" w:rsidR="00D32948" w:rsidRPr="00B0389B" w:rsidRDefault="00D32948" w:rsidP="00D32948">
                  <w:pPr>
                    <w:pStyle w:val="4"/>
                    <w:rPr>
                      <w:rFonts w:ascii="SimSun" w:eastAsia="SimSun" w:hAnsi="SimSun"/>
                    </w:rPr>
                  </w:pPr>
                  <w:r w:rsidRPr="00B0389B">
                    <w:rPr>
                      <w:rFonts w:ascii="SimSun" w:eastAsia="SimSun" w:hAnsi="SimSun" w:hint="eastAsia"/>
                    </w:rPr>
                    <w:t>理学硕士/2019</w:t>
                  </w:r>
                  <w:r w:rsidRPr="00B0389B">
                    <w:rPr>
                      <w:rFonts w:ascii="SimSun" w:eastAsia="SimSun" w:hAnsi="SimSun" w:hint="eastAsia"/>
                    </w:rPr>
                    <w:t>-</w:t>
                  </w:r>
                  <w:r w:rsidRPr="00B0389B">
                    <w:rPr>
                      <w:rFonts w:ascii="SimSun" w:eastAsia="SimSun" w:hAnsi="SimSun" w:hint="eastAsia"/>
                    </w:rPr>
                    <w:t>3</w:t>
                  </w:r>
                  <w:bookmarkStart w:id="0" w:name="_GoBack"/>
                  <w:bookmarkEnd w:id="0"/>
                </w:p>
                <w:p w14:paraId="06324565" w14:textId="77777777" w:rsidR="00D32948" w:rsidRPr="00B0389B" w:rsidRDefault="00D32948" w:rsidP="00D32948">
                  <w:pPr>
                    <w:pStyle w:val="5"/>
                    <w:rPr>
                      <w:rFonts w:ascii="SimSun" w:eastAsia="SimSun" w:hAnsi="SimSun"/>
                    </w:rPr>
                  </w:pPr>
                  <w:r w:rsidRPr="00B0389B">
                    <w:rPr>
                      <w:rFonts w:ascii="SimSun" w:eastAsia="SimSun" w:hAnsi="SimSun" w:hint="eastAsia"/>
                    </w:rPr>
                    <w:t>浙江工商大学</w:t>
                  </w:r>
                  <w:r w:rsidRPr="00B0389B">
                    <w:rPr>
                      <w:rFonts w:ascii="SimSun" w:eastAsia="SimSun" w:hAnsi="SimSun" w:hint="eastAsia"/>
                    </w:rPr>
                    <w:t>-统计学专业</w:t>
                  </w:r>
                </w:p>
                <w:p w14:paraId="519CDF86" w14:textId="77777777" w:rsidR="00D32948" w:rsidRPr="002A5336" w:rsidRDefault="00D32948" w:rsidP="00D32948">
                  <w:pPr>
                    <w:jc w:val="left"/>
                    <w:rPr>
                      <w:rFonts w:ascii="Microsoft YaHei UI" w:eastAsia="Microsoft YaHei UI" w:hAnsi="Microsoft YaHei UI" w:hint="eastAsia"/>
                    </w:rPr>
                  </w:pPr>
                  <w:r w:rsidRPr="00B0389B">
                    <w:rPr>
                      <w:rFonts w:ascii="SimSun" w:eastAsia="SimSun" w:hAnsi="SimSun" w:hint="eastAsia"/>
                    </w:rPr>
                    <w:t>高等数理统计、统计基本理论、测度论、金融风险管理、多元统计分析、随机过程、应用随机过程、随机分析等</w:t>
                  </w:r>
                </w:p>
              </w:tc>
            </w:tr>
            <w:tr w:rsidR="008F6337" w:rsidRPr="002A5336" w14:paraId="4139862A" w14:textId="77777777" w:rsidTr="00B85871">
              <w:tc>
                <w:tcPr>
                  <w:tcW w:w="5191" w:type="dxa"/>
                </w:tcPr>
                <w:p w14:paraId="20B79BCA" w14:textId="648BDE3C" w:rsidR="008F6337" w:rsidRPr="00B0389B" w:rsidRDefault="00B0389B" w:rsidP="008F6337">
                  <w:pPr>
                    <w:pStyle w:val="2"/>
                    <w:rPr>
                      <w:rFonts w:ascii="SimSun" w:eastAsia="SimSun" w:hAnsi="SimSun"/>
                    </w:rPr>
                  </w:pPr>
                  <w:r w:rsidRPr="00B0389B">
                    <w:rPr>
                      <w:rFonts w:ascii="SimSun" w:eastAsia="SimSun" w:hAnsi="SimSun" w:hint="eastAsia"/>
                    </w:rPr>
                    <w:t>校内任职经历</w:t>
                  </w:r>
                </w:p>
                <w:p w14:paraId="6B75E19E" w14:textId="5AF1448D" w:rsidR="00D83311" w:rsidRDefault="00D83311" w:rsidP="00D83311">
                  <w:pPr>
                    <w:jc w:val="left"/>
                    <w:rPr>
                      <w:rFonts w:ascii="SimSun" w:eastAsia="SimSun" w:hAnsi="SimSun" w:hint="eastAsia"/>
                    </w:rPr>
                  </w:pPr>
                  <w:r>
                    <w:rPr>
                      <w:rFonts w:ascii="SimSun" w:eastAsia="SimSun" w:hAnsi="SimSun" w:hint="eastAsia"/>
                    </w:rPr>
                    <w:t>班级班长：</w:t>
                  </w:r>
                  <w:r w:rsidR="00B0389B">
                    <w:rPr>
                      <w:rFonts w:ascii="SimSun" w:eastAsia="SimSun" w:hAnsi="SimSun" w:hint="eastAsia"/>
                    </w:rPr>
                    <w:t>组织过多次班级春秋游</w:t>
                  </w:r>
                  <w:r>
                    <w:rPr>
                      <w:rFonts w:ascii="SimSun" w:eastAsia="SimSun" w:hAnsi="SimSun" w:hint="eastAsia"/>
                    </w:rPr>
                    <w:t>。</w:t>
                  </w:r>
                </w:p>
                <w:p w14:paraId="215ED368" w14:textId="3B3DE879" w:rsidR="00D83311" w:rsidRDefault="00D83311" w:rsidP="00D83311">
                  <w:pPr>
                    <w:jc w:val="left"/>
                    <w:rPr>
                      <w:rFonts w:ascii="SimSun" w:eastAsia="SimSun" w:hAnsi="SimSun" w:hint="eastAsia"/>
                    </w:rPr>
                  </w:pPr>
                  <w:r>
                    <w:rPr>
                      <w:rFonts w:ascii="SimSun" w:eastAsia="SimSun" w:hAnsi="SimSun" w:hint="eastAsia"/>
                    </w:rPr>
                    <w:t>党建中心秘书处部长：负责社团内部的团建工作，协助活动部举办活动。</w:t>
                  </w:r>
                </w:p>
                <w:p w14:paraId="3EE062C2" w14:textId="4A7281B9" w:rsidR="00D83311" w:rsidRPr="00D83311" w:rsidRDefault="00D83311" w:rsidP="00D83311">
                  <w:pPr>
                    <w:jc w:val="left"/>
                    <w:rPr>
                      <w:rFonts w:ascii="SimSun" w:eastAsia="SimSun" w:hAnsi="SimSun"/>
                    </w:rPr>
                  </w:pPr>
                  <w:r>
                    <w:rPr>
                      <w:rFonts w:ascii="SimSun" w:eastAsia="SimSun" w:hAnsi="SimSun" w:hint="eastAsia"/>
                    </w:rPr>
                    <w:t>统计与数学学院研究生党支部宣传委员：党支部微信公众号运营</w:t>
                  </w:r>
                </w:p>
              </w:tc>
            </w:tr>
          </w:tbl>
          <w:p w14:paraId="56DCE35B" w14:textId="77777777" w:rsidR="008F6337" w:rsidRPr="002A5336" w:rsidRDefault="008F6337" w:rsidP="003856C9">
            <w:pPr>
              <w:rPr>
                <w:rFonts w:ascii="Microsoft YaHei UI" w:eastAsia="Microsoft YaHei UI" w:hAnsi="Microsoft YaHei UI"/>
              </w:rPr>
            </w:pPr>
          </w:p>
        </w:tc>
      </w:tr>
    </w:tbl>
    <w:p w14:paraId="2FB8AC60" w14:textId="1D498423" w:rsidR="00E941EF" w:rsidRPr="002A5336" w:rsidRDefault="00E941EF" w:rsidP="0019561F">
      <w:pPr>
        <w:pStyle w:val="a9"/>
        <w:rPr>
          <w:rFonts w:ascii="Microsoft YaHei UI" w:eastAsia="Microsoft YaHei UI" w:hAnsi="Microsoft YaHei UI"/>
        </w:rPr>
      </w:pPr>
    </w:p>
    <w:sectPr w:rsidR="00E941EF" w:rsidRPr="002A5336" w:rsidSect="00506C24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951A1" w14:textId="77777777" w:rsidR="002E2962" w:rsidRDefault="002E2962" w:rsidP="003856C9">
      <w:pPr>
        <w:spacing w:after="0" w:line="240" w:lineRule="auto"/>
      </w:pPr>
      <w:r>
        <w:separator/>
      </w:r>
    </w:p>
  </w:endnote>
  <w:endnote w:type="continuationSeparator" w:id="0">
    <w:p w14:paraId="1CC46231" w14:textId="77777777" w:rsidR="002E2962" w:rsidRDefault="002E296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 UI">
    <w:altName w:val="Microsoft YaHei"/>
    <w:charset w:val="86"/>
    <w:family w:val="swiss"/>
    <w:pitch w:val="variable"/>
    <w:sig w:usb0="80000287" w:usb1="28CF3C50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89DBA" w14:textId="77777777" w:rsidR="003856C9" w:rsidRDefault="007803B7" w:rsidP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8CAEFB7" wp14:editId="7C5B154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482AF24" id="组 4" o:spid="_x0000_s1026" alt="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zh-CN" w:bidi="zh-CN"/>
          </w:rPr>
          <w:fldChar w:fldCharType="begin"/>
        </w:r>
        <w:r w:rsidR="001765FE">
          <w:rPr>
            <w:lang w:val="zh-CN" w:bidi="zh-CN"/>
          </w:rPr>
          <w:instrText xml:space="preserve"> PAGE   \* MERGEFORMAT </w:instrText>
        </w:r>
        <w:r w:rsidR="001765FE">
          <w:rPr>
            <w:lang w:val="zh-CN" w:bidi="zh-CN"/>
          </w:rPr>
          <w:fldChar w:fldCharType="separate"/>
        </w:r>
        <w:r w:rsidR="00D83311">
          <w:rPr>
            <w:noProof/>
            <w:lang w:val="zh-CN" w:bidi="zh-CN"/>
          </w:rPr>
          <w:t>2</w:t>
        </w:r>
        <w:r w:rsidR="001765FE">
          <w:rPr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3B28C" w14:textId="77777777" w:rsidR="001765FE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439DF40" wp14:editId="6B368AD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B901BD9" id="组 4" o:spid="_x0000_s1026" alt="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F4E56" w14:textId="77777777" w:rsidR="002E2962" w:rsidRDefault="002E2962" w:rsidP="003856C9">
      <w:pPr>
        <w:spacing w:after="0" w:line="240" w:lineRule="auto"/>
      </w:pPr>
      <w:r>
        <w:separator/>
      </w:r>
    </w:p>
  </w:footnote>
  <w:footnote w:type="continuationSeparator" w:id="0">
    <w:p w14:paraId="4B03EAC6" w14:textId="77777777" w:rsidR="002E2962" w:rsidRDefault="002E296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1579E" w14:textId="77777777"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3AFBB44" wp14:editId="17B012B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04A77AE" id="组 17" o:spid="_x0000_s1026" alt="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B875C" w14:textId="77777777"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D4BF772" wp14:editId="7660A22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F771951" id="组 17" o:spid="_x0000_s1026" alt="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DkmcPA+wAAAOEBAAATAAAAAAAAAAAA&#10;AAAAAAAAAABbQ29udGVudF9UeXBlc10ueG1sUEsBAi0AFAAGAAgAAAAhACOyauHXAAAAlAEAAAsA&#10;AAAAAAAAAAAAAAAALAEAAF9yZWxzLy5yZWxzUEsBAi0AFAAGAAgAAAAhAPTuE+T4FgAA8KwAAA4A&#10;AAAAAAAAAAAAAAAALAIAAGRycy9lMm9Eb2MueG1sUEsBAi0AFAAGAAgAAAAhAEzxCuXcAAAABQEA&#10;AA8AAAAAAAAAAAAAAAAAUBkAAGRycy9kb3ducmV2LnhtbFBLBQYAAAAABAAEAPMAAABZGgAAAAA=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86"/>
    <w:rsid w:val="00052BE1"/>
    <w:rsid w:val="0007412A"/>
    <w:rsid w:val="0010199E"/>
    <w:rsid w:val="001765FE"/>
    <w:rsid w:val="0019561F"/>
    <w:rsid w:val="001B32D2"/>
    <w:rsid w:val="0023665B"/>
    <w:rsid w:val="00293B83"/>
    <w:rsid w:val="002A3621"/>
    <w:rsid w:val="002A5336"/>
    <w:rsid w:val="002B3890"/>
    <w:rsid w:val="002B7747"/>
    <w:rsid w:val="002C77B9"/>
    <w:rsid w:val="002E2962"/>
    <w:rsid w:val="002F485A"/>
    <w:rsid w:val="003053D9"/>
    <w:rsid w:val="003356CD"/>
    <w:rsid w:val="003856C9"/>
    <w:rsid w:val="00396369"/>
    <w:rsid w:val="003F4D31"/>
    <w:rsid w:val="0043426C"/>
    <w:rsid w:val="00441EB9"/>
    <w:rsid w:val="00463463"/>
    <w:rsid w:val="00466055"/>
    <w:rsid w:val="00473EF8"/>
    <w:rsid w:val="004760E5"/>
    <w:rsid w:val="004D22BB"/>
    <w:rsid w:val="00506C24"/>
    <w:rsid w:val="005152F2"/>
    <w:rsid w:val="005257AB"/>
    <w:rsid w:val="00534E4E"/>
    <w:rsid w:val="00551D35"/>
    <w:rsid w:val="00557019"/>
    <w:rsid w:val="005674AC"/>
    <w:rsid w:val="005A1E51"/>
    <w:rsid w:val="005A7E57"/>
    <w:rsid w:val="005C40DF"/>
    <w:rsid w:val="00607C00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D6479"/>
    <w:rsid w:val="008F6337"/>
    <w:rsid w:val="00A42F91"/>
    <w:rsid w:val="00A46D86"/>
    <w:rsid w:val="00AF1258"/>
    <w:rsid w:val="00B01E52"/>
    <w:rsid w:val="00B0389B"/>
    <w:rsid w:val="00B550FC"/>
    <w:rsid w:val="00B85871"/>
    <w:rsid w:val="00B93310"/>
    <w:rsid w:val="00BC1F18"/>
    <w:rsid w:val="00BD2E58"/>
    <w:rsid w:val="00BF6BAB"/>
    <w:rsid w:val="00C007A5"/>
    <w:rsid w:val="00C17713"/>
    <w:rsid w:val="00C4403A"/>
    <w:rsid w:val="00CE6306"/>
    <w:rsid w:val="00D11C4D"/>
    <w:rsid w:val="00D32948"/>
    <w:rsid w:val="00D5067A"/>
    <w:rsid w:val="00D83311"/>
    <w:rsid w:val="00DC79BB"/>
    <w:rsid w:val="00E34D58"/>
    <w:rsid w:val="00E941EF"/>
    <w:rsid w:val="00EB1C1B"/>
    <w:rsid w:val="00F56435"/>
    <w:rsid w:val="00FA07AA"/>
    <w:rsid w:val="00FB0A17"/>
    <w:rsid w:val="00FB446A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44C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B3890"/>
  </w:style>
  <w:style w:type="paragraph" w:styleId="1">
    <w:name w:val="heading 1"/>
    <w:basedOn w:val="a"/>
    <w:link w:val="10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页脚字符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标题 1字符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0">
    <w:name w:val="标题 3字符"/>
    <w:basedOn w:val="a0"/>
    <w:link w:val="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0">
    <w:name w:val="标题 4字符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0">
    <w:name w:val="标题 5字符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9">
    <w:name w:val="No Spacing"/>
    <w:uiPriority w:val="10"/>
    <w:qFormat/>
    <w:rsid w:val="005A7E57"/>
    <w:pPr>
      <w:spacing w:after="0" w:line="240" w:lineRule="auto"/>
    </w:pPr>
  </w:style>
  <w:style w:type="paragraph" w:customStyle="1" w:styleId="aa">
    <w:name w:val="图形元素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标题字符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e">
    <w:name w:val="副标题字符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enfenfen/Library/Containers/com.microsoft.Word/Data/Library/Caches/2052/TM16392740/&#21019;&#24847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3065CAB6982F46AFD7CBC182AC57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000E20-4AE6-4D45-B852-665103E38A5C}"/>
      </w:docPartPr>
      <w:docPartBody>
        <w:p w:rsidR="00000000" w:rsidRDefault="00F71E21">
          <w:pPr>
            <w:pStyle w:val="233065CAB6982F46AFD7CBC182AC5778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你的姓名</w:t>
          </w:r>
        </w:p>
      </w:docPartBody>
    </w:docPart>
    <w:docPart>
      <w:docPartPr>
        <w:name w:val="83500EB5A1C0684B82DBA7A8E812DC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4FC435-2DB7-614C-8AAF-770AFF3B0520}"/>
      </w:docPartPr>
      <w:docPartBody>
        <w:p w:rsidR="00000000" w:rsidRDefault="00F71E21">
          <w:pPr>
            <w:pStyle w:val="83500EB5A1C0684B82DBA7A8E812DC0D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LinkedIn URL</w:t>
          </w:r>
        </w:p>
      </w:docPartBody>
    </w:docPart>
    <w:docPart>
      <w:docPartPr>
        <w:name w:val="63BEB7A1C89C2D4882361A5C6644CA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3455D5-E42C-FF46-B0BD-51A1BB5E9B6B}"/>
      </w:docPartPr>
      <w:docPartBody>
        <w:p w:rsidR="00000000" w:rsidRDefault="00F71E21">
          <w:pPr>
            <w:pStyle w:val="63BEB7A1C89C2D4882361A5C6644CAEB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求职意向</w:t>
          </w:r>
        </w:p>
      </w:docPartBody>
    </w:docPart>
    <w:docPart>
      <w:docPartPr>
        <w:name w:val="AB13121DA84E324CAAAC2A40EA3EB0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3A3934-D703-9A46-9499-97D3534F92C1}"/>
      </w:docPartPr>
      <w:docPartBody>
        <w:p w:rsidR="00000000" w:rsidRDefault="00F71E21">
          <w:pPr>
            <w:pStyle w:val="AB13121DA84E324CAAAC2A40EA3EB039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教育背景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 UI">
    <w:altName w:val="Microsoft YaHei"/>
    <w:charset w:val="86"/>
    <w:family w:val="swiss"/>
    <w:pitch w:val="variable"/>
    <w:sig w:usb0="80000287" w:usb1="28CF3C50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2D"/>
    <w:rsid w:val="0002682D"/>
    <w:rsid w:val="00F7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3065CAB6982F46AFD7CBC182AC5778">
    <w:name w:val="233065CAB6982F46AFD7CBC182AC5778"/>
    <w:pPr>
      <w:widowControl w:val="0"/>
      <w:jc w:val="both"/>
    </w:pPr>
  </w:style>
  <w:style w:type="paragraph" w:customStyle="1" w:styleId="14D898E447F5AB4FA33D855AD00E7821">
    <w:name w:val="14D898E447F5AB4FA33D855AD00E7821"/>
    <w:pPr>
      <w:widowControl w:val="0"/>
      <w:jc w:val="both"/>
    </w:pPr>
  </w:style>
  <w:style w:type="paragraph" w:customStyle="1" w:styleId="03DB5EB856E7D240AC21D519A5E29CD8">
    <w:name w:val="03DB5EB856E7D240AC21D519A5E29CD8"/>
    <w:pPr>
      <w:widowControl w:val="0"/>
      <w:jc w:val="both"/>
    </w:pPr>
  </w:style>
  <w:style w:type="paragraph" w:customStyle="1" w:styleId="83500EB5A1C0684B82DBA7A8E812DC0D">
    <w:name w:val="83500EB5A1C0684B82DBA7A8E812DC0D"/>
    <w:pPr>
      <w:widowControl w:val="0"/>
      <w:jc w:val="both"/>
    </w:pPr>
  </w:style>
  <w:style w:type="paragraph" w:customStyle="1" w:styleId="8E20A7AE822E8644AAC54E21A89A84F2">
    <w:name w:val="8E20A7AE822E8644AAC54E21A89A84F2"/>
    <w:pPr>
      <w:widowControl w:val="0"/>
      <w:jc w:val="both"/>
    </w:pPr>
  </w:style>
  <w:style w:type="paragraph" w:customStyle="1" w:styleId="63BEB7A1C89C2D4882361A5C6644CAEB">
    <w:name w:val="63BEB7A1C89C2D4882361A5C6644CAEB"/>
    <w:pPr>
      <w:widowControl w:val="0"/>
      <w:jc w:val="both"/>
    </w:pPr>
  </w:style>
  <w:style w:type="paragraph" w:customStyle="1" w:styleId="B03B2D23C66B664AA067B158E4C370BF">
    <w:name w:val="B03B2D23C66B664AA067B158E4C370BF"/>
    <w:pPr>
      <w:widowControl w:val="0"/>
      <w:jc w:val="both"/>
    </w:pPr>
  </w:style>
  <w:style w:type="paragraph" w:customStyle="1" w:styleId="9D4E93B8F4F8234092C475E8B4442089">
    <w:name w:val="9D4E93B8F4F8234092C475E8B4442089"/>
    <w:pPr>
      <w:widowControl w:val="0"/>
      <w:jc w:val="both"/>
    </w:pPr>
  </w:style>
  <w:style w:type="paragraph" w:customStyle="1" w:styleId="EF18E78219C9C74C99822B123EC923F4">
    <w:name w:val="EF18E78219C9C74C99822B123EC923F4"/>
    <w:pPr>
      <w:widowControl w:val="0"/>
      <w:jc w:val="both"/>
    </w:pPr>
  </w:style>
  <w:style w:type="paragraph" w:customStyle="1" w:styleId="FF01858D91393446AB57C314A0636455">
    <w:name w:val="FF01858D91393446AB57C314A0636455"/>
    <w:pPr>
      <w:widowControl w:val="0"/>
      <w:jc w:val="both"/>
    </w:pPr>
  </w:style>
  <w:style w:type="paragraph" w:customStyle="1" w:styleId="B66A9DD23523234F91AA0DE67260780C">
    <w:name w:val="B66A9DD23523234F91AA0DE67260780C"/>
    <w:pPr>
      <w:widowControl w:val="0"/>
      <w:jc w:val="both"/>
    </w:pPr>
  </w:style>
  <w:style w:type="paragraph" w:customStyle="1" w:styleId="0E057F769327C34581CC91F4C96B2F76">
    <w:name w:val="0E057F769327C34581CC91F4C96B2F76"/>
    <w:pPr>
      <w:widowControl w:val="0"/>
      <w:jc w:val="both"/>
    </w:pPr>
  </w:style>
  <w:style w:type="paragraph" w:customStyle="1" w:styleId="11B162EB38CCAC4383BF8FA110F48818">
    <w:name w:val="11B162EB38CCAC4383BF8FA110F48818"/>
    <w:pPr>
      <w:widowControl w:val="0"/>
      <w:jc w:val="both"/>
    </w:pPr>
  </w:style>
  <w:style w:type="paragraph" w:customStyle="1" w:styleId="47C012CEBFB8384D967573F1DFE83102">
    <w:name w:val="47C012CEBFB8384D967573F1DFE83102"/>
    <w:pPr>
      <w:widowControl w:val="0"/>
      <w:jc w:val="both"/>
    </w:pPr>
  </w:style>
  <w:style w:type="paragraph" w:customStyle="1" w:styleId="7C2C6B7D4E42CB42A53B17E08DA101B5">
    <w:name w:val="7C2C6B7D4E42CB42A53B17E08DA101B5"/>
    <w:pPr>
      <w:widowControl w:val="0"/>
      <w:jc w:val="both"/>
    </w:pPr>
  </w:style>
  <w:style w:type="paragraph" w:customStyle="1" w:styleId="B860D9C5C0757841994ECFF5A10D058D">
    <w:name w:val="B860D9C5C0757841994ECFF5A10D058D"/>
    <w:pPr>
      <w:widowControl w:val="0"/>
      <w:jc w:val="both"/>
    </w:pPr>
  </w:style>
  <w:style w:type="paragraph" w:customStyle="1" w:styleId="AB13121DA84E324CAAAC2A40EA3EB039">
    <w:name w:val="AB13121DA84E324CAAAC2A40EA3EB039"/>
    <w:pPr>
      <w:widowControl w:val="0"/>
      <w:jc w:val="both"/>
    </w:pPr>
  </w:style>
  <w:style w:type="paragraph" w:customStyle="1" w:styleId="CE8A6FFDAE9C24498F8996494AE09388">
    <w:name w:val="CE8A6FFDAE9C24498F8996494AE09388"/>
    <w:pPr>
      <w:widowControl w:val="0"/>
      <w:jc w:val="both"/>
    </w:pPr>
  </w:style>
  <w:style w:type="paragraph" w:customStyle="1" w:styleId="499DD967A3EEC841ABD340367CD63A8B">
    <w:name w:val="499DD967A3EEC841ABD340367CD63A8B"/>
    <w:pPr>
      <w:widowControl w:val="0"/>
      <w:jc w:val="both"/>
    </w:pPr>
  </w:style>
  <w:style w:type="paragraph" w:customStyle="1" w:styleId="F7DABA90B428B24CBF140135E8029BBC">
    <w:name w:val="F7DABA90B428B24CBF140135E8029BBC"/>
    <w:pPr>
      <w:widowControl w:val="0"/>
      <w:jc w:val="both"/>
    </w:pPr>
  </w:style>
  <w:style w:type="paragraph" w:customStyle="1" w:styleId="F75E405B4C2DAE4599E49D636FE9E520">
    <w:name w:val="F75E405B4C2DAE4599E49D636FE9E520"/>
    <w:pPr>
      <w:widowControl w:val="0"/>
      <w:jc w:val="both"/>
    </w:pPr>
  </w:style>
  <w:style w:type="paragraph" w:customStyle="1" w:styleId="79CFCFE2A67B0A4FA7296CBD32248453">
    <w:name w:val="79CFCFE2A67B0A4FA7296CBD32248453"/>
    <w:pPr>
      <w:widowControl w:val="0"/>
      <w:jc w:val="both"/>
    </w:pPr>
  </w:style>
  <w:style w:type="paragraph" w:customStyle="1" w:styleId="73892D03FBC9F4468C36461D411385CE">
    <w:name w:val="73892D03FBC9F4468C36461D411385CE"/>
    <w:rsid w:val="0002682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设计.dotx</Template>
  <TotalTime>33</TotalTime>
  <Pages>1</Pages>
  <Words>108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竹泽石</dc:creator>
  <cp:keywords/>
  <dc:description/>
  <cp:lastModifiedBy>Microsoft Office 用户</cp:lastModifiedBy>
  <cp:revision>2</cp:revision>
  <dcterms:created xsi:type="dcterms:W3CDTF">2018-11-05T07:12:00Z</dcterms:created>
  <dcterms:modified xsi:type="dcterms:W3CDTF">2018-11-05T08:08:00Z</dcterms:modified>
</cp:coreProperties>
</file>